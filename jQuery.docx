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jQuery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jQuery/html5/server/ajax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目前比较流向的javascript类库有：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jQuery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MooTools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Prototype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Dojo</w:t>
      </w:r>
    </w:p>
    <w:p>
      <w:pPr>
        <w:jc w:val="left"/>
        <w:rPr>
          <w:rFonts w:hint="eastAsia"/>
          <w:b/>
          <w:bCs/>
          <w:color w:val="7030A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7030A0"/>
          <w:sz w:val="32"/>
          <w:szCs w:val="32"/>
          <w:lang w:val="en-US" w:eastAsia="zh-CN"/>
        </w:rPr>
        <w:t>一</w:t>
      </w:r>
    </w:p>
    <w:p>
      <w:pPr>
        <w:numPr>
          <w:ilvl w:val="1"/>
          <w:numId w:val="1"/>
        </w:numPr>
        <w:jc w:val="left"/>
        <w:rPr>
          <w:rFonts w:hint="eastAsia"/>
          <w:b/>
          <w:bCs/>
          <w:color w:val="7030A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7030A0"/>
          <w:sz w:val="32"/>
          <w:szCs w:val="32"/>
          <w:lang w:val="en-US" w:eastAsia="zh-CN"/>
        </w:rPr>
        <w:t>概念：</w:t>
      </w:r>
    </w:p>
    <w:p>
      <w:pPr>
        <w:numPr>
          <w:ilvl w:val="1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color w:val="7030A0"/>
          <w:sz w:val="32"/>
          <w:szCs w:val="32"/>
          <w:lang w:val="en-US" w:eastAsia="zh-CN"/>
        </w:rPr>
        <w:t>功能</w:t>
      </w:r>
    </w:p>
    <w:p>
      <w:pPr>
        <w:numPr>
          <w:ilvl w:val="0"/>
          <w:numId w:val="0"/>
        </w:numPr>
        <w:ind w:leftChars="0" w:firstLine="301" w:firstLineChars="10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color w:val="7030A0"/>
          <w:sz w:val="30"/>
          <w:szCs w:val="30"/>
          <w:lang w:val="en-US" w:eastAsia="zh-CN"/>
        </w:rPr>
        <w:t>jQuery : 能使用户的html页面保持代码和内容分离。</w:t>
      </w:r>
    </w:p>
    <w:p>
      <w:pPr>
        <w:jc w:val="left"/>
        <w:rPr>
          <w:rFonts w:hint="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二</w:t>
      </w:r>
    </w:p>
    <w:p>
      <w:pPr>
        <w:jc w:val="left"/>
        <w:rPr>
          <w:rFonts w:hint="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2.1如何使用jQuery?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 在HTML页面中引入jQuery文件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 使用jQuery的选择器定位（获取）页面元素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 利用jQuery的API方法完成需求。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7030A0"/>
          <w:sz w:val="30"/>
          <w:szCs w:val="30"/>
          <w:lang w:val="en-US" w:eastAsia="zh-CN"/>
        </w:rPr>
        <w:t xml:space="preserve">3.1 选择器 — 选择器是jQuery的根基。 </w:t>
      </w: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重点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</w:t>
      </w: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*基本选择器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</w:t>
      </w: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*层级选择器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</w:t>
      </w: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 xml:space="preserve">*过滤选择器 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</w:t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*基本过滤选择器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 xml:space="preserve">     *子元素过滤选择器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 :nth-child()  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注：特殊这个索引值是从1开始的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      :first-child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      :last-child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      :only-child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 xml:space="preserve">     *内容过滤选择器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 xml:space="preserve">     *可见性过滤器选择器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 xml:space="preserve">     *属性过滤选择器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 xml:space="preserve">     *表单对象属性过滤选择器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*表单选择器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表单属性过滤选择器包括；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一：input选取所有&lt;input&gt;,&lt;textarea&gt;,&lt;select&gt;和&lt;button&gt;元素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一：text选取所有的单行文本框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一：password选取所有的密码框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一：radio选取所有的单行框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一：checkbox选取所有的复选框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一：submit选取所有的提交按钮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一：image选取所有的图像按钮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一：reset选取所有的重置按钮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选择器总结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 xml:space="preserve">  选择器的特点</w:t>
      </w:r>
    </w:p>
    <w:p>
      <w:pPr>
        <w:numPr>
          <w:ilvl w:val="0"/>
          <w:numId w:val="0"/>
        </w:numPr>
        <w:ind w:firstLine="480"/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数量多-记不住</w:t>
      </w:r>
    </w:p>
    <w:p>
      <w:pPr>
        <w:numPr>
          <w:ilvl w:val="0"/>
          <w:numId w:val="0"/>
        </w:numPr>
        <w:ind w:firstLine="480"/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单一使用简单 - 混合使用难度大</w:t>
      </w:r>
    </w:p>
    <w:p>
      <w:pPr>
        <w:numPr>
          <w:ilvl w:val="0"/>
          <w:numId w:val="0"/>
        </w:numPr>
        <w:ind w:firstLine="480"/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正确使用的方式不唯一</w:t>
      </w:r>
    </w:p>
    <w:p>
      <w:pPr>
        <w:numPr>
          <w:ilvl w:val="0"/>
          <w:numId w:val="0"/>
        </w:numPr>
        <w:ind w:firstLine="480"/>
        <w:jc w:val="left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选择器的建议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不用急 - 要求会查jQuery的帮助文档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多练 - 9个页面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3.2扩展内容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3.2.1方法与函数的区别</w:t>
      </w:r>
    </w:p>
    <w:p>
      <w:pPr>
        <w:numPr>
          <w:ilvl w:val="0"/>
          <w:numId w:val="0"/>
        </w:numPr>
        <w:ind w:firstLine="60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*方法 - 定义对象时，对象的方法（出现在对象中）</w:t>
      </w:r>
    </w:p>
    <w:p>
      <w:pPr>
        <w:numPr>
          <w:ilvl w:val="0"/>
          <w:numId w:val="0"/>
        </w:numPr>
        <w:ind w:firstLine="60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*函数 - 函数其实也是方法。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四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4.1dom对象转换为jQuery对象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*$(DOM对象）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*jQuery对象转换为DOMduixiang 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*jQuery对象是数组对象 - 角标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*jQuery对象提供get(index)方法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*注意 - DOM对喜爱那个与jQuery对象之间不能相互调用。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*jQuery时间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jQuery将DOM的时间封装成对应的方法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*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* 选择器 - 是将DOM 的事件封装成对应的方法。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5.1测试javascript代码时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使用cosole.log() 进行打印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error() - 输出错误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warn（）-输出警告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Info() - 输出信息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log() - 输出日志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5.2 断点调试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5.2.1打断点 - 在对应代码的行标处，鼠标点击即可。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5.2.2断点调试 - 重新加载页面。自动停止在对应的代码中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5.2.3功能 - 从左到右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暂停|运行功能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单步跳过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单步跳入</w:t>
      </w:r>
    </w:p>
    <w:p>
      <w:pPr>
        <w:numPr>
          <w:ilvl w:val="0"/>
          <w:numId w:val="0"/>
        </w:numPr>
        <w:ind w:firstLine="843" w:firstLineChars="3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单步跳出</w:t>
      </w:r>
    </w:p>
    <w:p>
      <w:pPr>
        <w:numPr>
          <w:ilvl w:val="0"/>
          <w:numId w:val="0"/>
        </w:numPr>
        <w:ind w:firstLine="843" w:firstLineChars="30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6.1 DOM基本操作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* html() - 类似于原生DOM的innerHTML属性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* 获取 - html()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* 设置 - html(html代码)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* val() - 类似于原生DOM的value属性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* 获取 - val()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* 设置 - val(value)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* text() - 类似于原生DOM的text属性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* 获取 - text()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* 设置 - text（文本内容）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*attr() - 获取或设置指定元素的属性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* 获取 -attr(attrName) - 类似于getAttribute()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* 设置 - attr(attaName,attrValue) - 类似于setAttribute()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*  removeAttr(attaName) - 类似于 removeAttribute()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创建节点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元素节点 -  createElement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文本节点 -  createTextNode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属性节点 -  setAttribute()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*创建节点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*元素节点 - $(html代码)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*文本节点 - text()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*属性节点 - attr()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*jQuery - $(html代码）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*删除节点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*remove() - 删除自身以及后代节点</w:t>
      </w:r>
    </w:p>
    <w:p>
      <w:pPr>
        <w:numPr>
          <w:ilvl w:val="0"/>
          <w:numId w:val="0"/>
        </w:numPr>
        <w:ind w:firstLine="482" w:firstLineChars="200"/>
        <w:jc w:val="left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*empty() - (清空）删除后代节点，但保留自身节点。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 xml:space="preserve">*插入节点 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*内部插入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*append</w:t>
      </w:r>
    </w:p>
    <w:p>
      <w:pPr>
        <w:numPr>
          <w:ilvl w:val="0"/>
          <w:numId w:val="0"/>
        </w:numPr>
        <w:ind w:firstLine="482" w:firstLineChars="200"/>
        <w:jc w:val="left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      *prepend</w:t>
      </w:r>
    </w:p>
    <w:p>
      <w:pPr>
        <w:numPr>
          <w:ilvl w:val="0"/>
          <w:numId w:val="0"/>
        </w:numPr>
        <w:ind w:firstLine="482" w:firstLineChars="200"/>
        <w:jc w:val="left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      *appendTo</w:t>
      </w:r>
    </w:p>
    <w:p>
      <w:pPr>
        <w:numPr>
          <w:ilvl w:val="0"/>
          <w:numId w:val="0"/>
        </w:numPr>
        <w:ind w:firstLine="482" w:firstLineChars="200"/>
        <w:jc w:val="left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      *prepedTo</w:t>
      </w:r>
    </w:p>
    <w:p>
      <w:pPr>
        <w:numPr>
          <w:ilvl w:val="0"/>
          <w:numId w:val="0"/>
        </w:numPr>
        <w:ind w:firstLine="843" w:firstLineChars="300"/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*外部插入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*before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*after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*inserBefore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*inserAfter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内部插入与外部插入的区别：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*替换节点：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 xml:space="preserve">  *repalceWith()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 xml:space="preserve">  *repalceAll()  - 就是颠倒了的repalceWith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*复制节点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 xml:space="preserve">  不是很重要，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但是是一道面试题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*事件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A8EB38"/>
    <w:multiLevelType w:val="multilevel"/>
    <w:tmpl w:val="97A8EB3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03AA5"/>
    <w:rsid w:val="00191DE5"/>
    <w:rsid w:val="025260CD"/>
    <w:rsid w:val="033570AE"/>
    <w:rsid w:val="09C43483"/>
    <w:rsid w:val="0DCD38BD"/>
    <w:rsid w:val="14524E0E"/>
    <w:rsid w:val="1F5C4179"/>
    <w:rsid w:val="20F57D4C"/>
    <w:rsid w:val="21BD767A"/>
    <w:rsid w:val="25DE1C63"/>
    <w:rsid w:val="28877A28"/>
    <w:rsid w:val="30F64688"/>
    <w:rsid w:val="350F4227"/>
    <w:rsid w:val="37E9530D"/>
    <w:rsid w:val="38252715"/>
    <w:rsid w:val="3D9430F5"/>
    <w:rsid w:val="4D667FCD"/>
    <w:rsid w:val="50A33BD4"/>
    <w:rsid w:val="59EE3686"/>
    <w:rsid w:val="5EF00A43"/>
    <w:rsid w:val="66B03AA5"/>
    <w:rsid w:val="680B1057"/>
    <w:rsid w:val="6B8F7B90"/>
    <w:rsid w:val="6D535020"/>
    <w:rsid w:val="76920B51"/>
    <w:rsid w:val="79042002"/>
    <w:rsid w:val="7E05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363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2018-04-11T11:41:00Z</dcterms:created>
  <dc:creator>DELL</dc:creator>
  <cp:lastModifiedBy>DELL</cp:lastModifiedBy>
  <dcterms:modified xsi:type="dcterms:W3CDTF">2018-05-29T01:38:20Z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